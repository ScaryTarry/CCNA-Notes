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06E9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 Inspection and DHCP Snooping</w:t>
      </w:r>
    </w:p>
    <w:p w14:paraId="6CBD04EA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270E8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 port security features for a Switch</w:t>
      </w:r>
    </w:p>
    <w:p w14:paraId="03623D57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DHCP Snooping is enabled (for a VLAN), DHCP Server responses are dropped if they don’t come from a trusted port.</w:t>
      </w:r>
    </w:p>
    <w:p w14:paraId="6AD7E9E6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DHCP Snooping is enabled for an entire VLAN </w:t>
      </w:r>
    </w:p>
    <w:p w14:paraId="78351EB4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SW1(config)#ip dhcp snooping vlan 10</w:t>
      </w:r>
    </w:p>
    <w:p w14:paraId="28E7CCDD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would like to trust</w:t>
      </w:r>
    </w:p>
    <w:p w14:paraId="5FAAFC4C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SW1(config)#interface fa0/0</w:t>
      </w:r>
    </w:p>
    <w:p w14:paraId="3D9DCA6C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SW1(config-</w:t>
      </w:r>
      <w:proofErr w:type="gramStart"/>
      <w:r>
        <w:rPr>
          <w:rFonts w:ascii="Times New Roman" w:hAnsi="Times New Roman" w:cs="Times New Roman"/>
          <w:sz w:val="24"/>
          <w:szCs w:val="24"/>
        </w:rPr>
        <w:t>if)#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ip dhcp snooping trust </w:t>
      </w:r>
    </w:p>
    <w:p w14:paraId="696B70C4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D1FFBF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9139D4" wp14:editId="5B644338">
            <wp:extent cx="4580667" cy="26436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031" cy="26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157B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DFA61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73A6F1" wp14:editId="5FD83F18">
            <wp:extent cx="4602789" cy="198047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429" cy="19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4E42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8A5">
        <w:rPr>
          <w:rFonts w:ascii="Times New Roman" w:hAnsi="Times New Roman" w:cs="Times New Roman"/>
          <w:b/>
          <w:bCs/>
          <w:sz w:val="24"/>
          <w:szCs w:val="24"/>
        </w:rPr>
        <w:t>Dynamic ARP Inspection (DAI)</w:t>
      </w:r>
    </w:p>
    <w:p w14:paraId="70B5E68E" w14:textId="77777777" w:rsidR="00BE6CA8" w:rsidRPr="001018A5" w:rsidRDefault="00BE6CA8" w:rsidP="00BE6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8A5">
        <w:rPr>
          <w:rFonts w:ascii="Times New Roman" w:hAnsi="Times New Roman" w:cs="Times New Roman"/>
          <w:sz w:val="24"/>
          <w:szCs w:val="24"/>
        </w:rPr>
        <w:t>a security feature that rejects invalid and malicious ARP packets</w:t>
      </w:r>
    </w:p>
    <w:p w14:paraId="0D5AD8B7" w14:textId="77777777" w:rsidR="00BE6CA8" w:rsidRPr="001018A5" w:rsidRDefault="00BE6CA8" w:rsidP="00BE6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8A5">
        <w:rPr>
          <w:rFonts w:ascii="Times New Roman" w:hAnsi="Times New Roman" w:cs="Times New Roman"/>
          <w:sz w:val="24"/>
          <w:szCs w:val="24"/>
        </w:rPr>
        <w:t>DAI prevents a class of man-in-the-middle attacks, where an unfriendly station intercepts traffic for other stations by poisoning the ARP caches of its unsuspecting neighbors.</w:t>
      </w:r>
    </w:p>
    <w:p w14:paraId="71389328" w14:textId="77777777" w:rsidR="00BE6CA8" w:rsidRPr="001018A5" w:rsidRDefault="00BE6CA8" w:rsidP="00BE6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8A5">
        <w:rPr>
          <w:rFonts w:ascii="Times New Roman" w:hAnsi="Times New Roman" w:cs="Times New Roman"/>
          <w:sz w:val="24"/>
          <w:szCs w:val="24"/>
        </w:rPr>
        <w:t>The miscreant sends ARP requests or responses mapping another station’s IP address to its own MAC address.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653A">
        <w:rPr>
          <w:rFonts w:ascii="Times New Roman" w:hAnsi="Times New Roman" w:cs="Times New Roman"/>
          <w:sz w:val="24"/>
          <w:szCs w:val="24"/>
        </w:rPr>
        <w:t>known as ARP poisoning or ARP cache poisonin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22726BF4" w14:textId="77777777" w:rsidR="00BE6CA8" w:rsidRPr="001018A5" w:rsidRDefault="00BE6CA8" w:rsidP="00BE6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8A5">
        <w:rPr>
          <w:rFonts w:ascii="Times New Roman" w:hAnsi="Times New Roman" w:cs="Times New Roman"/>
          <w:sz w:val="24"/>
          <w:szCs w:val="24"/>
        </w:rPr>
        <w:t>DAI relies on DHCP snooping</w:t>
      </w:r>
    </w:p>
    <w:p w14:paraId="1AA44463" w14:textId="77777777" w:rsidR="00BE6CA8" w:rsidRDefault="00BE6CA8" w:rsidP="00BE6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8A5">
        <w:rPr>
          <w:rFonts w:ascii="Times New Roman" w:hAnsi="Times New Roman" w:cs="Times New Roman"/>
          <w:sz w:val="24"/>
          <w:szCs w:val="24"/>
        </w:rPr>
        <w:t>DHCP snooping listens to DHCP message exchanges and builds a bindings database of valid tuples (MAC address, IP address, VLAN interface).</w:t>
      </w:r>
    </w:p>
    <w:p w14:paraId="2AE04E27" w14:textId="77777777" w:rsidR="00BE6CA8" w:rsidRPr="001018A5" w:rsidRDefault="00BE6CA8" w:rsidP="00BE6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8A5">
        <w:rPr>
          <w:rFonts w:ascii="Times New Roman" w:hAnsi="Times New Roman" w:cs="Times New Roman"/>
          <w:sz w:val="24"/>
          <w:szCs w:val="24"/>
        </w:rPr>
        <w:t xml:space="preserve">When enabled, the switch drops ARP packet if the sender MAC address and sender IP address do not match an entry in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018A5">
        <w:rPr>
          <w:rFonts w:ascii="Times New Roman" w:hAnsi="Times New Roman" w:cs="Times New Roman"/>
          <w:sz w:val="24"/>
          <w:szCs w:val="24"/>
        </w:rPr>
        <w:t>DHCP snooping bindings database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A22ECE1" w14:textId="77777777" w:rsidR="00BE6CA8" w:rsidRPr="001018A5" w:rsidRDefault="00BE6CA8" w:rsidP="00BE6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8A5">
        <w:rPr>
          <w:rFonts w:ascii="Times New Roman" w:hAnsi="Times New Roman" w:cs="Times New Roman"/>
          <w:sz w:val="24"/>
          <w:szCs w:val="24"/>
        </w:rPr>
        <w:t>DAI is not performed on trusted ports</w:t>
      </w:r>
    </w:p>
    <w:p w14:paraId="28E67537" w14:textId="77777777" w:rsidR="00BE6CA8" w:rsidRPr="001018A5" w:rsidRDefault="00BE6CA8" w:rsidP="00BE6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8A5">
        <w:rPr>
          <w:rFonts w:ascii="Times New Roman" w:hAnsi="Times New Roman" w:cs="Times New Roman"/>
          <w:sz w:val="24"/>
          <w:szCs w:val="24"/>
        </w:rPr>
        <w:t>Enable this for non DHCP clients</w:t>
      </w:r>
    </w:p>
    <w:p w14:paraId="2C2B9407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802.1x  Identity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Based Networking</w:t>
      </w:r>
    </w:p>
    <w:p w14:paraId="1EDA8A3D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802.1x is enabled, only authentication traffic is allowed on switch ports, until the host and user are authenticated</w:t>
      </w:r>
    </w:p>
    <w:p w14:paraId="40F61AC1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user has entered a valid user name and password, the switch port transitions to a normal access port in the relevant VLAN</w:t>
      </w:r>
    </w:p>
    <w:p w14:paraId="3C6D3ABA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2B887" w14:textId="77777777" w:rsidR="00BE6CA8" w:rsidRPr="00463CC2" w:rsidRDefault="00BE6CA8" w:rsidP="00BE6C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CC2">
        <w:rPr>
          <w:rFonts w:ascii="Times New Roman" w:hAnsi="Times New Roman" w:cs="Times New Roman"/>
          <w:b/>
          <w:bCs/>
          <w:sz w:val="24"/>
          <w:szCs w:val="24"/>
        </w:rPr>
        <w:t xml:space="preserve">Port Security  </w:t>
      </w:r>
    </w:p>
    <w:p w14:paraId="5D1DED68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an admin to specify which MAC address(es) can send traffic into an individual switch port</w:t>
      </w:r>
    </w:p>
    <w:p w14:paraId="60298ADE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be used to lock a port down to a particular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hosts</w:t>
      </w:r>
    </w:p>
    <w:p w14:paraId="34C1498E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to spoof a MAC address, so locking ports down to a specific host is not usually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Secuirty’s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production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netwroks</w:t>
      </w:r>
      <w:proofErr w:type="spellEnd"/>
    </w:p>
    <w:p w14:paraId="762F9D6E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Secuirty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also configure individual switch ports to allow only a specified number of source MAC addresses to send traffic into that port</w:t>
      </w:r>
    </w:p>
    <w:p w14:paraId="1BB784CB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learn connected mac address (statically or dynamically)</w:t>
      </w:r>
    </w:p>
    <w:p w14:paraId="6A6E0EB9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useful to prevent users from adding Wireless Access Points or other shared devices</w:t>
      </w:r>
    </w:p>
    <w:p w14:paraId="1B37CB24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8E830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Options when an unauthorized MAC address sends traffic into the port</w:t>
      </w:r>
    </w:p>
    <w:p w14:paraId="2770578D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Shutdown - (Default) the interface is placed into the error-disabled state, blocking all traffic</w:t>
      </w:r>
    </w:p>
    <w:p w14:paraId="1BDB7519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 – Traffic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is dropped, traffic from auth add is forwarded</w:t>
      </w:r>
    </w:p>
    <w:p w14:paraId="4D27EE63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Restrict – Traffic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is dropped, logged, and the violation counter is incremented</w:t>
      </w:r>
    </w:p>
    <w:p w14:paraId="0FF12F8C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B9D0B2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bring an error-disabled port back into service</w:t>
      </w:r>
    </w:p>
    <w:p w14:paraId="1D881768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Physically remove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with the offending MAC address</w:t>
      </w:r>
    </w:p>
    <w:p w14:paraId="08F6A2FD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Manually shutdown then no shut the interface</w:t>
      </w:r>
    </w:p>
    <w:p w14:paraId="78D76BD8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1368D" w14:textId="77777777" w:rsidR="00BE6CA8" w:rsidRPr="00364AFC" w:rsidRDefault="00BE6CA8" w:rsidP="00BE6CA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AFC">
        <w:rPr>
          <w:rFonts w:ascii="Times New Roman" w:hAnsi="Times New Roman" w:cs="Times New Roman"/>
          <w:b/>
          <w:bCs/>
          <w:sz w:val="24"/>
          <w:szCs w:val="24"/>
        </w:rPr>
        <w:t xml:space="preserve">Auto-Recovery </w:t>
      </w:r>
    </w:p>
    <w:p w14:paraId="75A6AD70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bring disabled ports back into service automatically after thy have been disabled for a configurable period of time (in seconds0</w:t>
      </w:r>
    </w:p>
    <w:p w14:paraId="1658A963" w14:textId="77777777" w:rsidR="00BE6CA8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Sw1(config)#errdisable recovery 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psecure</w:t>
      </w:r>
      <w:proofErr w:type="spellEnd"/>
      <w:r>
        <w:rPr>
          <w:rFonts w:ascii="Times New Roman" w:hAnsi="Times New Roman" w:cs="Times New Roman"/>
          <w:sz w:val="24"/>
          <w:szCs w:val="24"/>
        </w:rPr>
        <w:t>-violation</w:t>
      </w:r>
    </w:p>
    <w:p w14:paraId="6266ECA4" w14:textId="77777777" w:rsidR="00BE6CA8" w:rsidRPr="00125660" w:rsidRDefault="00BE6CA8" w:rsidP="00BE6C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Sw1(config)#errdisable recovery interval 600 (seconds)</w:t>
      </w:r>
    </w:p>
    <w:p w14:paraId="17A5A509" w14:textId="77777777" w:rsidR="00ED2FC9" w:rsidRPr="009966B2" w:rsidRDefault="00ED2FC9" w:rsidP="009966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D2FC9" w:rsidRPr="009966B2" w:rsidSect="00C260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6984"/>
    <w:multiLevelType w:val="hybridMultilevel"/>
    <w:tmpl w:val="ADE0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8"/>
    <w:rsid w:val="005F4267"/>
    <w:rsid w:val="009966B2"/>
    <w:rsid w:val="00BE6CA8"/>
    <w:rsid w:val="00C26086"/>
    <w:rsid w:val="00ED2FC9"/>
    <w:rsid w:val="00F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7C41"/>
  <w15:chartTrackingRefBased/>
  <w15:docId w15:val="{D2BDEE6B-0E31-4A27-9516-0246E6D9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y\Desktop\CCNA%20Prep\CCNA%20-%20Udemy%20Course%20Notes\DHCP%20Snooping%20+%20ARP%20inspec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DHCP Snooping + ARP inspection.dotx</Template>
  <TotalTime>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1</cp:revision>
  <dcterms:created xsi:type="dcterms:W3CDTF">2023-05-12T04:24:00Z</dcterms:created>
  <dcterms:modified xsi:type="dcterms:W3CDTF">2023-05-12T04:25:00Z</dcterms:modified>
</cp:coreProperties>
</file>