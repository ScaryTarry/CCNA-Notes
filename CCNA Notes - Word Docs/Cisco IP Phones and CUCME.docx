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718A" w14:textId="77777777" w:rsidR="00ED2FC9" w:rsidRDefault="00CD5C3B"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Cisco IP Phones and CUCME</w:t>
      </w:r>
    </w:p>
    <w:p w14:paraId="0E6B7F19" w14:textId="77777777" w:rsidR="00D03C56" w:rsidRDefault="00D03C56" w:rsidP="009966B2">
      <w:pPr>
        <w:spacing w:after="0" w:line="240" w:lineRule="auto"/>
        <w:rPr>
          <w:rFonts w:ascii="Times New Roman" w:hAnsi="Times New Roman" w:cs="Times New Roman"/>
          <w:sz w:val="24"/>
          <w:szCs w:val="24"/>
        </w:rPr>
      </w:pPr>
    </w:p>
    <w:p w14:paraId="4CF7A2E5" w14:textId="77777777" w:rsidR="00D03C56" w:rsidRDefault="00D03C5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Phone Startup Process</w:t>
      </w:r>
    </w:p>
    <w:p w14:paraId="5331099A" w14:textId="77777777" w:rsidR="00D03C56" w:rsidRPr="00F448E8" w:rsidRDefault="00D03C56"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Phone obtains power (from the wall or POE)</w:t>
      </w:r>
    </w:p>
    <w:p w14:paraId="1B4A2DB1" w14:textId="77777777" w:rsidR="00D03C56" w:rsidRPr="00F448E8" w:rsidRDefault="00D03C56"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Loads its locally stored image (and the configuration last saved)</w:t>
      </w:r>
    </w:p>
    <w:p w14:paraId="07C7A37D" w14:textId="77777777" w:rsidR="00CD5C3B" w:rsidRPr="00F448E8" w:rsidRDefault="00D03C56"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Switch provides VLAN information via CDP/LLDP</w:t>
      </w:r>
      <w:r w:rsidR="00CD3CB4" w:rsidRPr="00F448E8">
        <w:rPr>
          <w:rFonts w:ascii="Times New Roman" w:hAnsi="Times New Roman" w:cs="Times New Roman"/>
          <w:sz w:val="24"/>
          <w:szCs w:val="24"/>
        </w:rPr>
        <w:t>-MED</w:t>
      </w:r>
    </w:p>
    <w:p w14:paraId="10D7B121" w14:textId="77777777" w:rsidR="00F448E8" w:rsidRDefault="00CD3CB4"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 xml:space="preserve">IP Phone acquires an IP address from as DHCP server </w:t>
      </w:r>
    </w:p>
    <w:p w14:paraId="3DB2F3BD" w14:textId="77777777" w:rsidR="00CD3CB4" w:rsidRPr="00F448E8" w:rsidRDefault="00CD3CB4" w:rsidP="00F448E8">
      <w:pPr>
        <w:pStyle w:val="ListParagraph"/>
        <w:numPr>
          <w:ilvl w:val="1"/>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 xml:space="preserve">(DHCP Option 150 – to point the phone to a </w:t>
      </w:r>
      <w:r w:rsidR="00F448E8">
        <w:rPr>
          <w:rFonts w:ascii="Times New Roman" w:hAnsi="Times New Roman" w:cs="Times New Roman"/>
          <w:sz w:val="24"/>
          <w:szCs w:val="24"/>
        </w:rPr>
        <w:t>TFTP</w:t>
      </w:r>
      <w:r w:rsidRPr="00F448E8">
        <w:rPr>
          <w:rFonts w:ascii="Times New Roman" w:hAnsi="Times New Roman" w:cs="Times New Roman"/>
          <w:sz w:val="24"/>
          <w:szCs w:val="24"/>
        </w:rPr>
        <w:t xml:space="preserve"> server)</w:t>
      </w:r>
    </w:p>
    <w:p w14:paraId="153D6EB5" w14:textId="77777777" w:rsidR="00CD3CB4" w:rsidRPr="00F448E8" w:rsidRDefault="00CD3CB4"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IP Phone downloads firmware/configuration from the TFTP Server</w:t>
      </w:r>
    </w:p>
    <w:p w14:paraId="70CCCF72" w14:textId="77777777" w:rsidR="00CD3CB4" w:rsidRPr="00F448E8" w:rsidRDefault="00CD3CB4"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IP Phone registers with CUCM (SCCP or SIP)</w:t>
      </w:r>
    </w:p>
    <w:p w14:paraId="7C3F435E" w14:textId="77777777" w:rsidR="00CD3CB4" w:rsidRPr="00F448E8" w:rsidRDefault="00CD3CB4" w:rsidP="00F448E8">
      <w:pPr>
        <w:pStyle w:val="ListParagraph"/>
        <w:numPr>
          <w:ilvl w:val="0"/>
          <w:numId w:val="1"/>
        </w:numPr>
        <w:spacing w:after="0" w:line="240" w:lineRule="auto"/>
        <w:rPr>
          <w:rFonts w:ascii="Times New Roman" w:hAnsi="Times New Roman" w:cs="Times New Roman"/>
          <w:sz w:val="24"/>
          <w:szCs w:val="24"/>
        </w:rPr>
      </w:pPr>
      <w:r w:rsidRPr="00F448E8">
        <w:rPr>
          <w:rFonts w:ascii="Times New Roman" w:hAnsi="Times New Roman" w:cs="Times New Roman"/>
          <w:sz w:val="24"/>
          <w:szCs w:val="24"/>
        </w:rPr>
        <w:t>IP Phone downloads softkey template (does this if using SCCP)</w:t>
      </w:r>
    </w:p>
    <w:p w14:paraId="22087033" w14:textId="77777777" w:rsidR="00CD3CB4" w:rsidRDefault="00CD3CB4" w:rsidP="009966B2">
      <w:pPr>
        <w:spacing w:after="0" w:line="240" w:lineRule="auto"/>
        <w:rPr>
          <w:rFonts w:ascii="Times New Roman" w:hAnsi="Times New Roman" w:cs="Times New Roman"/>
          <w:sz w:val="24"/>
          <w:szCs w:val="24"/>
        </w:rPr>
      </w:pPr>
    </w:p>
    <w:p w14:paraId="38C52287" w14:textId="77777777" w:rsidR="00F448E8" w:rsidRDefault="00F448E8" w:rsidP="009966B2">
      <w:pPr>
        <w:spacing w:after="0" w:line="240" w:lineRule="auto"/>
        <w:rPr>
          <w:rFonts w:ascii="Times New Roman" w:hAnsi="Times New Roman" w:cs="Times New Roman"/>
          <w:sz w:val="24"/>
          <w:szCs w:val="24"/>
        </w:rPr>
      </w:pPr>
    </w:p>
    <w:p w14:paraId="7DCA7240" w14:textId="77777777" w:rsidR="00F448E8" w:rsidRDefault="00F448E8"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Powering the IP Phone</w:t>
      </w:r>
    </w:p>
    <w:p w14:paraId="5A8DFFF4" w14:textId="77777777" w:rsidR="00F448E8" w:rsidRPr="006035B9" w:rsidRDefault="00F448E8" w:rsidP="006035B9">
      <w:pPr>
        <w:pStyle w:val="ListParagraph"/>
        <w:numPr>
          <w:ilvl w:val="0"/>
          <w:numId w:val="2"/>
        </w:numPr>
        <w:spacing w:after="0" w:line="240" w:lineRule="auto"/>
        <w:rPr>
          <w:rFonts w:ascii="Times New Roman" w:hAnsi="Times New Roman" w:cs="Times New Roman"/>
          <w:sz w:val="24"/>
          <w:szCs w:val="24"/>
        </w:rPr>
      </w:pPr>
      <w:r w:rsidRPr="006035B9">
        <w:rPr>
          <w:rFonts w:ascii="Times New Roman" w:hAnsi="Times New Roman" w:cs="Times New Roman"/>
          <w:sz w:val="24"/>
          <w:szCs w:val="24"/>
        </w:rPr>
        <w:t>Using a power cord</w:t>
      </w:r>
    </w:p>
    <w:p w14:paraId="14A1137A" w14:textId="77777777" w:rsidR="00F448E8" w:rsidRPr="006035B9" w:rsidRDefault="00F448E8" w:rsidP="006035B9">
      <w:pPr>
        <w:pStyle w:val="ListParagraph"/>
        <w:numPr>
          <w:ilvl w:val="0"/>
          <w:numId w:val="2"/>
        </w:numPr>
        <w:spacing w:after="0" w:line="240" w:lineRule="auto"/>
        <w:rPr>
          <w:rFonts w:ascii="Times New Roman" w:hAnsi="Times New Roman" w:cs="Times New Roman"/>
          <w:sz w:val="24"/>
          <w:szCs w:val="24"/>
        </w:rPr>
      </w:pPr>
      <w:r w:rsidRPr="006035B9">
        <w:rPr>
          <w:rFonts w:ascii="Times New Roman" w:hAnsi="Times New Roman" w:cs="Times New Roman"/>
          <w:sz w:val="24"/>
          <w:szCs w:val="24"/>
        </w:rPr>
        <w:t xml:space="preserve">Power injector </w:t>
      </w:r>
    </w:p>
    <w:p w14:paraId="0274EF03" w14:textId="77777777" w:rsidR="00F448E8" w:rsidRPr="006035B9" w:rsidRDefault="00F448E8" w:rsidP="006035B9">
      <w:pPr>
        <w:pStyle w:val="ListParagraph"/>
        <w:numPr>
          <w:ilvl w:val="1"/>
          <w:numId w:val="2"/>
        </w:numPr>
        <w:spacing w:after="0" w:line="240" w:lineRule="auto"/>
        <w:rPr>
          <w:rFonts w:ascii="Times New Roman" w:hAnsi="Times New Roman" w:cs="Times New Roman"/>
          <w:sz w:val="24"/>
          <w:szCs w:val="24"/>
        </w:rPr>
      </w:pPr>
      <w:r w:rsidRPr="006035B9">
        <w:rPr>
          <w:rFonts w:ascii="Times New Roman" w:hAnsi="Times New Roman" w:cs="Times New Roman"/>
          <w:sz w:val="24"/>
          <w:szCs w:val="24"/>
        </w:rPr>
        <w:t>Mid-span power (when the switch does not support POE, this adapter can add POE to the Ethernet cable)</w:t>
      </w:r>
    </w:p>
    <w:p w14:paraId="5B0208B3" w14:textId="77777777" w:rsidR="006035B9" w:rsidRDefault="006035B9" w:rsidP="006035B9">
      <w:pPr>
        <w:pStyle w:val="ListParagraph"/>
        <w:numPr>
          <w:ilvl w:val="0"/>
          <w:numId w:val="2"/>
        </w:numPr>
        <w:spacing w:after="0" w:line="240" w:lineRule="auto"/>
        <w:rPr>
          <w:rFonts w:ascii="Times New Roman" w:hAnsi="Times New Roman" w:cs="Times New Roman"/>
          <w:sz w:val="24"/>
          <w:szCs w:val="24"/>
        </w:rPr>
      </w:pPr>
      <w:r w:rsidRPr="006035B9">
        <w:rPr>
          <w:rFonts w:ascii="Times New Roman" w:hAnsi="Times New Roman" w:cs="Times New Roman"/>
          <w:sz w:val="24"/>
          <w:szCs w:val="24"/>
        </w:rPr>
        <w:t xml:space="preserve">Power over Ethernet (POE) </w:t>
      </w:r>
      <w:r>
        <w:rPr>
          <w:rFonts w:ascii="Times New Roman" w:hAnsi="Times New Roman" w:cs="Times New Roman"/>
          <w:sz w:val="24"/>
          <w:szCs w:val="24"/>
        </w:rPr>
        <w:t>– Power Source Equipment (PSE devices) have POE / POE+ as a feature.</w:t>
      </w:r>
    </w:p>
    <w:p w14:paraId="7814A739" w14:textId="77777777" w:rsidR="006035B9" w:rsidRDefault="006035B9" w:rsidP="006035B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Phones are known as powered devices (PD)</w:t>
      </w:r>
    </w:p>
    <w:p w14:paraId="4B6031A3" w14:textId="77777777" w:rsidR="006035B9" w:rsidRDefault="006035B9" w:rsidP="006035B9">
      <w:pPr>
        <w:spacing w:after="0" w:line="240" w:lineRule="auto"/>
        <w:rPr>
          <w:rFonts w:ascii="Times New Roman" w:hAnsi="Times New Roman" w:cs="Times New Roman"/>
          <w:sz w:val="24"/>
          <w:szCs w:val="24"/>
        </w:rPr>
      </w:pPr>
    </w:p>
    <w:p w14:paraId="445D24D6" w14:textId="77777777" w:rsidR="006035B9" w:rsidRDefault="006035B9"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Types of POE</w:t>
      </w:r>
    </w:p>
    <w:p w14:paraId="445B11CA" w14:textId="77777777" w:rsidR="006035B9" w:rsidRDefault="006035B9"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Traditional/original POE – 6.3 watts</w:t>
      </w:r>
      <w:r w:rsidR="00E209B2">
        <w:rPr>
          <w:rFonts w:ascii="Times New Roman" w:hAnsi="Times New Roman" w:cs="Times New Roman"/>
          <w:sz w:val="24"/>
          <w:szCs w:val="24"/>
        </w:rPr>
        <w:t>, cisco proprietary implementation</w:t>
      </w:r>
    </w:p>
    <w:p w14:paraId="74C6495F" w14:textId="77777777" w:rsidR="006035B9" w:rsidRDefault="006035B9"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802.3af (POE) – </w:t>
      </w:r>
      <w:r w:rsidR="00165F6D">
        <w:rPr>
          <w:rFonts w:ascii="Times New Roman" w:hAnsi="Times New Roman" w:cs="Times New Roman"/>
          <w:sz w:val="24"/>
          <w:szCs w:val="24"/>
        </w:rPr>
        <w:t xml:space="preserve">Class 3 at </w:t>
      </w:r>
      <w:r>
        <w:rPr>
          <w:rFonts w:ascii="Times New Roman" w:hAnsi="Times New Roman" w:cs="Times New Roman"/>
          <w:sz w:val="24"/>
          <w:szCs w:val="24"/>
        </w:rPr>
        <w:t>15.4 watts</w:t>
      </w:r>
      <w:r w:rsidR="00165F6D">
        <w:rPr>
          <w:rFonts w:ascii="Times New Roman" w:hAnsi="Times New Roman" w:cs="Times New Roman"/>
          <w:sz w:val="24"/>
          <w:szCs w:val="24"/>
        </w:rPr>
        <w:t>, provides interoperability between multiple vendors phones and networking equipment</w:t>
      </w:r>
    </w:p>
    <w:p w14:paraId="75F9BD4A" w14:textId="77777777" w:rsidR="00165F6D" w:rsidRDefault="00165F6D"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802.3af (POE+) – 30 Watts, was developed because Cisco did not want to wait for the ratification of 802.3at</w:t>
      </w:r>
    </w:p>
    <w:p w14:paraId="08DFC2C9" w14:textId="77777777" w:rsidR="00165F6D" w:rsidRDefault="00165F6D" w:rsidP="006035B9">
      <w:pPr>
        <w:spacing w:after="0" w:line="240" w:lineRule="auto"/>
        <w:rPr>
          <w:rFonts w:ascii="Times New Roman" w:hAnsi="Times New Roman" w:cs="Times New Roman"/>
          <w:sz w:val="24"/>
          <w:szCs w:val="24"/>
        </w:rPr>
      </w:pPr>
    </w:p>
    <w:p w14:paraId="0B405916" w14:textId="77777777" w:rsidR="00165F6D" w:rsidRDefault="00E209B2"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advantage of cisco POE is that a switch can automatically discover if a PC or IP Phone is plugged into a given interface.  A Fast Link Pulse (FLP) was sent down the wire to determine whether a phone was plugged into a given interface.  </w:t>
      </w:r>
      <w:r w:rsidR="006A6FA9">
        <w:rPr>
          <w:rFonts w:ascii="Times New Roman" w:hAnsi="Times New Roman" w:cs="Times New Roman"/>
          <w:sz w:val="24"/>
          <w:szCs w:val="24"/>
        </w:rPr>
        <w:t>If a phone is not powered the FLP is sent back to the switch.  When the switch receives its FLP back from a device, it knows that the device is POE capable and sends power to it.</w:t>
      </w:r>
    </w:p>
    <w:p w14:paraId="3EA66015" w14:textId="77777777" w:rsidR="00165F6D" w:rsidRDefault="00E209B2"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FLPs are usually used for speed and duplex information</w:t>
      </w:r>
      <w:r w:rsidR="006A6FA9">
        <w:rPr>
          <w:rFonts w:ascii="Times New Roman" w:hAnsi="Times New Roman" w:cs="Times New Roman"/>
          <w:sz w:val="24"/>
          <w:szCs w:val="24"/>
        </w:rPr>
        <w:t>.</w:t>
      </w:r>
    </w:p>
    <w:p w14:paraId="0FC0DD39" w14:textId="77777777" w:rsidR="006A6FA9" w:rsidRDefault="006A6FA9"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802.3af the power sourcing equipment provides a small current limited voltage to the cable (DC voltage) between the transmit and received pairs</w:t>
      </w:r>
      <w:r w:rsidR="00843810">
        <w:rPr>
          <w:rFonts w:ascii="Times New Roman" w:hAnsi="Times New Roman" w:cs="Times New Roman"/>
          <w:sz w:val="24"/>
          <w:szCs w:val="24"/>
        </w:rPr>
        <w:t>.</w:t>
      </w:r>
    </w:p>
    <w:p w14:paraId="74F39424" w14:textId="0FF74086" w:rsidR="00843810" w:rsidRDefault="00843810"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PSE sends low voltage across the cable and expects to receive 25k ohm back to indicate the device is POE capable.  From there the PSE can determine the 802.3af class of the device to determine how much voltage is required to power the device.</w:t>
      </w:r>
    </w:p>
    <w:p w14:paraId="3F87315F" w14:textId="77777777" w:rsidR="00843810" w:rsidRDefault="00843810" w:rsidP="006035B9">
      <w:pPr>
        <w:spacing w:after="0" w:line="240" w:lineRule="auto"/>
        <w:rPr>
          <w:rFonts w:ascii="Times New Roman" w:hAnsi="Times New Roman" w:cs="Times New Roman"/>
          <w:sz w:val="24"/>
          <w:szCs w:val="24"/>
        </w:rPr>
      </w:pPr>
    </w:p>
    <w:p w14:paraId="407DF2F0" w14:textId="77777777" w:rsidR="00843810" w:rsidRDefault="00843810" w:rsidP="006035B9">
      <w:pPr>
        <w:spacing w:after="0" w:line="240" w:lineRule="auto"/>
        <w:rPr>
          <w:rFonts w:ascii="Times New Roman" w:hAnsi="Times New Roman" w:cs="Times New Roman"/>
          <w:sz w:val="24"/>
          <w:szCs w:val="24"/>
        </w:rPr>
      </w:pPr>
      <w:r>
        <w:rPr>
          <w:rFonts w:ascii="Times New Roman" w:hAnsi="Times New Roman" w:cs="Times New Roman"/>
          <w:sz w:val="24"/>
          <w:szCs w:val="24"/>
        </w:rPr>
        <w:t>802.3af Classes</w:t>
      </w:r>
    </w:p>
    <w:p w14:paraId="3ADDAA78" w14:textId="77777777" w:rsidR="006035B9" w:rsidRDefault="00843810" w:rsidP="006035B9">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702689" wp14:editId="58831DED">
            <wp:extent cx="4197233" cy="145348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23846" cy="1462702"/>
                    </a:xfrm>
                    <a:prstGeom prst="rect">
                      <a:avLst/>
                    </a:prstGeom>
                  </pic:spPr>
                </pic:pic>
              </a:graphicData>
            </a:graphic>
          </wp:inline>
        </w:drawing>
      </w:r>
    </w:p>
    <w:p w14:paraId="64E189CB" w14:textId="77777777" w:rsidR="00843810" w:rsidRPr="006035B9" w:rsidRDefault="00843810" w:rsidP="006035B9">
      <w:pPr>
        <w:spacing w:after="0" w:line="240" w:lineRule="auto"/>
        <w:rPr>
          <w:rFonts w:ascii="Times New Roman" w:hAnsi="Times New Roman" w:cs="Times New Roman"/>
          <w:sz w:val="24"/>
          <w:szCs w:val="24"/>
        </w:rPr>
      </w:pPr>
    </w:p>
    <w:sectPr w:rsidR="00843810" w:rsidRPr="006035B9" w:rsidSect="00C260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15E06"/>
    <w:multiLevelType w:val="hybridMultilevel"/>
    <w:tmpl w:val="8ACE6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90DD2"/>
    <w:multiLevelType w:val="hybridMultilevel"/>
    <w:tmpl w:val="AF6AE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65B5"/>
    <w:rsid w:val="00165F6D"/>
    <w:rsid w:val="0030641A"/>
    <w:rsid w:val="005F4267"/>
    <w:rsid w:val="006035B9"/>
    <w:rsid w:val="006A6FA9"/>
    <w:rsid w:val="00843810"/>
    <w:rsid w:val="009966B2"/>
    <w:rsid w:val="00AE5005"/>
    <w:rsid w:val="00B1280F"/>
    <w:rsid w:val="00C26086"/>
    <w:rsid w:val="00CD3CB4"/>
    <w:rsid w:val="00CD5C3B"/>
    <w:rsid w:val="00D03C56"/>
    <w:rsid w:val="00D965B5"/>
    <w:rsid w:val="00E209B2"/>
    <w:rsid w:val="00ED2FC9"/>
    <w:rsid w:val="00F448E8"/>
    <w:rsid w:val="00F6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7C2A"/>
  <w15:docId w15:val="{4073A2D0-3D2F-4796-A553-F6CBFF50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y\Desktop\CCNA%20Prep\CCNA%20-%20Udemy%20Course%20Notes\IP%20Pho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 Phones.dotx</Template>
  <TotalTime>235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2</cp:revision>
  <dcterms:created xsi:type="dcterms:W3CDTF">2022-08-19T06:14:00Z</dcterms:created>
  <dcterms:modified xsi:type="dcterms:W3CDTF">2022-08-19T10:09:00Z</dcterms:modified>
</cp:coreProperties>
</file>